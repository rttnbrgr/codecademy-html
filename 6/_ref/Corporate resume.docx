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BD713" w14:textId="77777777" w:rsidR="00075E2D" w:rsidRDefault="00086D53">
      <w:pPr>
        <w:pStyle w:val="Heading1"/>
      </w:pPr>
      <w:r>
        <w:t>Experience</w:t>
      </w:r>
    </w:p>
    <w:p w14:paraId="3F56D8FB" w14:textId="77777777" w:rsidR="00075E2D" w:rsidRDefault="002651FB">
      <w:pPr>
        <w:pStyle w:val="Heading2"/>
      </w:pPr>
      <w:r>
        <w:t>Jesuit High School</w:t>
      </w:r>
      <w:r w:rsidR="00086D53">
        <w:tab/>
      </w:r>
      <w:r>
        <w:t>January 2013-Present</w:t>
      </w:r>
    </w:p>
    <w:sdt>
      <w:sdtPr>
        <w:id w:val="9459741"/>
        <w:placeholder>
          <w:docPart w:val="B88D2D540B7B384DA0D10998B558CD76"/>
        </w:placeholder>
      </w:sdtPr>
      <w:sdtContent>
        <w:p w14:paraId="01CEF04D" w14:textId="77777777" w:rsidR="002651FB" w:rsidRDefault="002651FB" w:rsidP="002651FB">
          <w:pPr>
            <w:pStyle w:val="ListBullet"/>
          </w:pPr>
          <w:r>
            <w:t>Work as an Assistant Track &amp; Cross Country Coach and Summer Camp Counselor.</w:t>
          </w:r>
        </w:p>
        <w:p w14:paraId="7AE568A6" w14:textId="77777777" w:rsidR="002651FB" w:rsidRDefault="002651FB" w:rsidP="002651FB">
          <w:pPr>
            <w:pStyle w:val="ListBullet"/>
          </w:pPr>
          <w:r>
            <w:t>Led weekly classroom sessions on goal setting, race strategy and self-evaluation.</w:t>
          </w:r>
        </w:p>
        <w:p w14:paraId="4DECAEBA" w14:textId="77777777" w:rsidR="00075E2D" w:rsidRDefault="002651FB" w:rsidP="002651FB">
          <w:pPr>
            <w:pStyle w:val="ListBullet"/>
          </w:pPr>
          <w:r>
            <w:t>Directed daily training sessions for up to 50 high school age student athletes.</w:t>
          </w:r>
        </w:p>
      </w:sdtContent>
    </w:sdt>
    <w:p w14:paraId="0BF8013F" w14:textId="77777777" w:rsidR="00075E2D" w:rsidRDefault="002651FB">
      <w:pPr>
        <w:pStyle w:val="Heading2"/>
      </w:pPr>
      <w:sdt>
        <w:sdtPr>
          <w:id w:val="9459744"/>
          <w:placeholder>
            <w:docPart w:val="CA3EAEC5466C8B44ADC4EC3320359BD4"/>
          </w:placeholder>
        </w:sdtPr>
        <w:sdtContent>
          <w:r w:rsidR="00DC37F6">
            <w:t>Columbia Sportswear Company</w:t>
          </w:r>
        </w:sdtContent>
      </w:sdt>
      <w:r w:rsidR="00086D53">
        <w:tab/>
      </w:r>
      <w:r w:rsidR="009C0702">
        <w:t>August 2013-</w:t>
      </w:r>
      <w:r w:rsidR="00DC37F6">
        <w:t>July 2014</w:t>
      </w:r>
    </w:p>
    <w:sdt>
      <w:sdtPr>
        <w:id w:val="9459797"/>
        <w:placeholder>
          <w:docPart w:val="F848AA57FAC95C48BC1793FF5FC16B40"/>
        </w:placeholder>
      </w:sdtPr>
      <w:sdtEndPr/>
      <w:sdtContent>
        <w:p w14:paraId="44548209" w14:textId="77777777" w:rsidR="00DC37F6" w:rsidRDefault="00DC37F6" w:rsidP="00DC37F6">
          <w:pPr>
            <w:pStyle w:val="ListBullet"/>
          </w:pPr>
          <w:r>
            <w:t>Worked as a Sales Associate</w:t>
          </w:r>
        </w:p>
        <w:p w14:paraId="790D7D4A" w14:textId="77777777" w:rsidR="00DC37F6" w:rsidRDefault="00DC37F6" w:rsidP="00DC37F6">
          <w:pPr>
            <w:pStyle w:val="ListBullet"/>
          </w:pPr>
          <w:r>
            <w:t>Provided excellent customer service to all shoppers.</w:t>
          </w:r>
        </w:p>
        <w:p w14:paraId="158C80EA" w14:textId="77777777" w:rsidR="00DC37F6" w:rsidRDefault="00DC37F6" w:rsidP="00DC37F6">
          <w:pPr>
            <w:pStyle w:val="ListBullet"/>
          </w:pPr>
          <w:r>
            <w:t>Operated computer and cash register daily.</w:t>
          </w:r>
        </w:p>
        <w:p w14:paraId="75607D9E" w14:textId="77777777" w:rsidR="00C23C7C" w:rsidRDefault="00C23C7C" w:rsidP="00C23C7C">
          <w:pPr>
            <w:pStyle w:val="ListBullet"/>
            <w:numPr>
              <w:ilvl w:val="0"/>
              <w:numId w:val="0"/>
            </w:numPr>
            <w:ind w:left="288"/>
          </w:pPr>
        </w:p>
        <w:p w14:paraId="4A3A3C64" w14:textId="77777777" w:rsidR="00DC37F6" w:rsidRDefault="00DC37F6" w:rsidP="00DC37F6">
          <w:pPr>
            <w:pStyle w:val="ListBullet"/>
            <w:numPr>
              <w:ilvl w:val="0"/>
              <w:numId w:val="0"/>
            </w:numPr>
            <w:rPr>
              <w:rFonts w:asciiTheme="majorHAnsi" w:hAnsiTheme="majorHAnsi"/>
              <w:color w:val="93A299" w:themeColor="accent1"/>
              <w:sz w:val="22"/>
            </w:rPr>
          </w:pPr>
          <w:r>
            <w:rPr>
              <w:rFonts w:asciiTheme="majorHAnsi" w:hAnsiTheme="majorHAnsi"/>
              <w:color w:val="93A299" w:themeColor="accent1"/>
              <w:sz w:val="22"/>
            </w:rPr>
            <w:t xml:space="preserve"> </w:t>
          </w:r>
          <w:r w:rsidRPr="00DC37F6">
            <w:rPr>
              <w:rFonts w:asciiTheme="majorHAnsi" w:hAnsiTheme="majorHAnsi"/>
              <w:color w:val="93A299" w:themeColor="accent1"/>
              <w:sz w:val="22"/>
            </w:rPr>
            <w:t>Twilight Relays</w:t>
          </w:r>
          <w:r w:rsidRPr="00DC37F6">
            <w:rPr>
              <w:rFonts w:asciiTheme="majorHAnsi" w:hAnsiTheme="majorHAnsi"/>
              <w:color w:val="93A299" w:themeColor="accent1"/>
              <w:sz w:val="22"/>
            </w:rPr>
            <w:tab/>
          </w:r>
          <w:r w:rsidRPr="00DC37F6">
            <w:rPr>
              <w:rFonts w:asciiTheme="majorHAnsi" w:hAnsiTheme="majorHAnsi"/>
              <w:color w:val="93A299" w:themeColor="accent1"/>
              <w:sz w:val="22"/>
            </w:rPr>
            <w:tab/>
          </w:r>
          <w:r w:rsidRPr="00DC37F6">
            <w:rPr>
              <w:rFonts w:asciiTheme="majorHAnsi" w:hAnsiTheme="majorHAnsi"/>
              <w:color w:val="93A299" w:themeColor="accent1"/>
              <w:sz w:val="22"/>
            </w:rPr>
            <w:tab/>
          </w:r>
          <w:r w:rsidRPr="00DC37F6">
            <w:rPr>
              <w:rFonts w:asciiTheme="majorHAnsi" w:hAnsiTheme="majorHAnsi"/>
              <w:color w:val="93A299" w:themeColor="accent1"/>
              <w:sz w:val="22"/>
            </w:rPr>
            <w:tab/>
          </w:r>
          <w:r w:rsidRPr="00DC37F6">
            <w:rPr>
              <w:rFonts w:asciiTheme="majorHAnsi" w:hAnsiTheme="majorHAnsi"/>
              <w:color w:val="93A299" w:themeColor="accent1"/>
              <w:sz w:val="22"/>
            </w:rPr>
            <w:tab/>
          </w:r>
          <w:r w:rsidRPr="00DC37F6">
            <w:rPr>
              <w:rFonts w:asciiTheme="majorHAnsi" w:hAnsiTheme="majorHAnsi"/>
              <w:color w:val="93A299" w:themeColor="accent1"/>
              <w:sz w:val="22"/>
            </w:rPr>
            <w:tab/>
            <w:t>May 2013-Present</w:t>
          </w:r>
        </w:p>
        <w:p w14:paraId="372BA8B0" w14:textId="77777777" w:rsidR="009C0702" w:rsidRDefault="00DC37F6" w:rsidP="009C0702">
          <w:pPr>
            <w:pStyle w:val="ListBullet"/>
          </w:pPr>
          <w:r>
            <w:t xml:space="preserve">Work as an Event Marketer/ Product Designer/ </w:t>
          </w:r>
          <w:r w:rsidR="009C0702">
            <w:t>Product Merchandiser/ Event Planner.</w:t>
          </w:r>
        </w:p>
        <w:p w14:paraId="75BE0BC0" w14:textId="77777777" w:rsidR="00C23C7C" w:rsidRDefault="009C0702" w:rsidP="009C0702">
          <w:pPr>
            <w:pStyle w:val="ListBullet"/>
          </w:pPr>
          <w:r>
            <w:t>Annual Nike sponsored High School track meet at Jesuit High School.</w:t>
          </w:r>
        </w:p>
        <w:p w14:paraId="20F3320B" w14:textId="16D5C4BB" w:rsidR="00DC37F6" w:rsidRDefault="002651FB" w:rsidP="00C23C7C">
          <w:pPr>
            <w:pStyle w:val="ListBullet"/>
            <w:numPr>
              <w:ilvl w:val="0"/>
              <w:numId w:val="0"/>
            </w:numPr>
            <w:ind w:left="288"/>
          </w:pPr>
        </w:p>
      </w:sdtContent>
    </w:sdt>
    <w:p w14:paraId="2CD39C20" w14:textId="77777777" w:rsidR="009C0702" w:rsidRDefault="009C0702" w:rsidP="009C0702">
      <w:pPr>
        <w:pStyle w:val="ListBullet"/>
        <w:numPr>
          <w:ilvl w:val="0"/>
          <w:numId w:val="0"/>
        </w:numPr>
        <w:rPr>
          <w:rFonts w:asciiTheme="majorHAnsi" w:hAnsiTheme="majorHAnsi"/>
          <w:color w:val="93A299" w:themeColor="accent1"/>
          <w:sz w:val="22"/>
        </w:rPr>
      </w:pPr>
      <w:r>
        <w:t xml:space="preserve"> </w:t>
      </w:r>
      <w:r>
        <w:rPr>
          <w:rFonts w:asciiTheme="majorHAnsi" w:hAnsiTheme="majorHAnsi"/>
          <w:color w:val="93A299" w:themeColor="accent1"/>
          <w:sz w:val="22"/>
        </w:rPr>
        <w:t>Darkside Track Club</w:t>
      </w:r>
      <w:r>
        <w:rPr>
          <w:rFonts w:asciiTheme="majorHAnsi" w:hAnsiTheme="majorHAnsi"/>
          <w:color w:val="93A299" w:themeColor="accent1"/>
          <w:sz w:val="22"/>
        </w:rPr>
        <w:tab/>
      </w:r>
      <w:r>
        <w:rPr>
          <w:rFonts w:asciiTheme="majorHAnsi" w:hAnsiTheme="majorHAnsi"/>
          <w:color w:val="93A299" w:themeColor="accent1"/>
          <w:sz w:val="22"/>
        </w:rPr>
        <w:tab/>
      </w:r>
      <w:r>
        <w:rPr>
          <w:rFonts w:asciiTheme="majorHAnsi" w:hAnsiTheme="majorHAnsi"/>
          <w:color w:val="93A299" w:themeColor="accent1"/>
          <w:sz w:val="22"/>
        </w:rPr>
        <w:tab/>
      </w:r>
      <w:r>
        <w:rPr>
          <w:rFonts w:asciiTheme="majorHAnsi" w:hAnsiTheme="majorHAnsi"/>
          <w:color w:val="93A299" w:themeColor="accent1"/>
          <w:sz w:val="22"/>
        </w:rPr>
        <w:tab/>
      </w:r>
      <w:r>
        <w:rPr>
          <w:rFonts w:asciiTheme="majorHAnsi" w:hAnsiTheme="majorHAnsi"/>
          <w:color w:val="93A299" w:themeColor="accent1"/>
          <w:sz w:val="22"/>
        </w:rPr>
        <w:tab/>
      </w:r>
      <w:r>
        <w:rPr>
          <w:rFonts w:asciiTheme="majorHAnsi" w:hAnsiTheme="majorHAnsi"/>
          <w:color w:val="93A299" w:themeColor="accent1"/>
          <w:sz w:val="22"/>
        </w:rPr>
        <w:tab/>
        <w:t>August 2012-Present</w:t>
      </w:r>
    </w:p>
    <w:p w14:paraId="4D194015" w14:textId="77777777" w:rsidR="009C0702" w:rsidRDefault="009C0702" w:rsidP="009C0702">
      <w:pPr>
        <w:pStyle w:val="ListBullet"/>
      </w:pPr>
      <w:r>
        <w:t>Co-Founder of Competitive Distance Running Club.</w:t>
      </w:r>
    </w:p>
    <w:p w14:paraId="5CBC31E8" w14:textId="77777777" w:rsidR="009C0702" w:rsidRPr="009C0702" w:rsidRDefault="009C0702" w:rsidP="009C0702">
      <w:pPr>
        <w:pStyle w:val="ListBullet"/>
      </w:pPr>
      <w:r>
        <w:t>Created and co-designed a freshman capsule worth of product; including singlets and sweatshirts.</w:t>
      </w:r>
    </w:p>
    <w:p w14:paraId="3AD367AD" w14:textId="77777777" w:rsidR="00075E2D" w:rsidRDefault="00086D53">
      <w:pPr>
        <w:pStyle w:val="Heading1"/>
      </w:pPr>
      <w:r>
        <w:t>Education</w:t>
      </w:r>
    </w:p>
    <w:p w14:paraId="5B3D1BE2" w14:textId="77777777" w:rsidR="00075E2D" w:rsidRDefault="002651FB">
      <w:pPr>
        <w:pStyle w:val="Heading2"/>
      </w:pPr>
      <w:sdt>
        <w:sdtPr>
          <w:id w:val="9459748"/>
          <w:placeholder>
            <w:docPart w:val="0BB393EAC65AAA44AD152581CBB19741"/>
          </w:placeholder>
        </w:sdtPr>
        <w:sdtContent>
          <w:r w:rsidR="00BD3CD6">
            <w:t>Gonzaga University</w:t>
          </w:r>
        </w:sdtContent>
      </w:sdt>
      <w:r w:rsidR="00086D53">
        <w:tab/>
      </w:r>
      <w:r w:rsidR="00BD3CD6">
        <w:t>January 2009- December 2012</w:t>
      </w:r>
    </w:p>
    <w:sdt>
      <w:sdtPr>
        <w:id w:val="9459749"/>
        <w:placeholder>
          <w:docPart w:val="8C7F7BA12E028341B666E762D987AC38"/>
        </w:placeholder>
      </w:sdtPr>
      <w:sdtContent>
        <w:p w14:paraId="5263843E" w14:textId="77777777" w:rsidR="00BD3CD6" w:rsidRDefault="00BD3CD6" w:rsidP="00BD3CD6">
          <w:pPr>
            <w:pStyle w:val="ListBullet"/>
          </w:pPr>
          <w:r>
            <w:t>B.A. in History</w:t>
          </w:r>
        </w:p>
        <w:p w14:paraId="4ED521E1" w14:textId="77777777" w:rsidR="00075E2D" w:rsidRDefault="00BD3CD6" w:rsidP="00BD3CD6">
          <w:pPr>
            <w:pStyle w:val="ListBullet"/>
          </w:pPr>
          <w:r>
            <w:t>Minor in Religion</w:t>
          </w:r>
        </w:p>
      </w:sdtContent>
    </w:sdt>
    <w:p w14:paraId="61818908" w14:textId="77777777" w:rsidR="00075E2D" w:rsidRDefault="002651FB">
      <w:pPr>
        <w:pStyle w:val="Heading2"/>
      </w:pPr>
      <w:sdt>
        <w:sdtPr>
          <w:id w:val="9459752"/>
          <w:placeholder>
            <w:docPart w:val="002F0A52C0DB43418283F7DD207CFD70"/>
          </w:placeholder>
        </w:sdtPr>
        <w:sdtContent>
          <w:r w:rsidR="00BD3CD6">
            <w:t>Jesuit High School (Portland, OR)</w:t>
          </w:r>
        </w:sdtContent>
      </w:sdt>
      <w:r w:rsidR="00086D53">
        <w:tab/>
      </w:r>
      <w:r w:rsidR="00BD3CD6">
        <w:t>August 2004- May 2008</w:t>
      </w:r>
    </w:p>
    <w:p w14:paraId="4172DF02" w14:textId="77777777" w:rsidR="00075E2D" w:rsidRDefault="00086D53">
      <w:pPr>
        <w:pStyle w:val="Heading1"/>
      </w:pPr>
      <w:r>
        <w:t>Skills</w:t>
      </w:r>
    </w:p>
    <w:sdt>
      <w:sdtPr>
        <w:id w:val="9459754"/>
        <w:placeholder>
          <w:docPart w:val="AAF2CB9F266F404E8BAAFDADE079DCCB"/>
        </w:placeholder>
      </w:sdtPr>
      <w:sdtContent>
        <w:p w14:paraId="6EE2272A" w14:textId="77777777" w:rsidR="00BD3CD6" w:rsidRDefault="00BD3CD6" w:rsidP="00BD3CD6">
          <w:pPr>
            <w:pStyle w:val="ListBullet"/>
          </w:pPr>
          <w:r>
            <w:t>Experienced leader</w:t>
          </w:r>
        </w:p>
        <w:p w14:paraId="768BBDAB" w14:textId="6B59AA4E" w:rsidR="00C23C7C" w:rsidRDefault="00C23C7C" w:rsidP="00BD3CD6">
          <w:pPr>
            <w:pStyle w:val="ListBullet"/>
          </w:pPr>
          <w:r>
            <w:t>Active listener</w:t>
          </w:r>
        </w:p>
        <w:p w14:paraId="7505757C" w14:textId="77777777" w:rsidR="00BD3CD6" w:rsidRDefault="00BD3CD6" w:rsidP="00BD3CD6">
          <w:pPr>
            <w:pStyle w:val="ListBullet"/>
          </w:pPr>
          <w:r>
            <w:t>Excellent communicator</w:t>
          </w:r>
        </w:p>
        <w:p w14:paraId="056FC3C3" w14:textId="414FE62C" w:rsidR="00C23C7C" w:rsidRDefault="00C23C7C" w:rsidP="00BD3CD6">
          <w:pPr>
            <w:pStyle w:val="ListBullet"/>
          </w:pPr>
          <w:r>
            <w:t>Great social media skills</w:t>
          </w:r>
        </w:p>
        <w:p w14:paraId="313DED2B" w14:textId="77777777" w:rsidR="00C23C7C" w:rsidRDefault="00C23C7C" w:rsidP="00BD3CD6">
          <w:pPr>
            <w:pStyle w:val="ListBullet"/>
          </w:pPr>
          <w:r>
            <w:t>Good marketing sense</w:t>
          </w:r>
        </w:p>
        <w:p w14:paraId="509B2146" w14:textId="77777777" w:rsidR="00927CDF" w:rsidRDefault="00C23C7C" w:rsidP="00BD3CD6">
          <w:pPr>
            <w:pStyle w:val="ListBullet"/>
          </w:pPr>
          <w:r>
            <w:t>Good aesthetic/visual skills</w:t>
          </w:r>
        </w:p>
        <w:p w14:paraId="6D79005E" w14:textId="6A586460" w:rsidR="00075E2D" w:rsidRDefault="002651FB" w:rsidP="00927CDF">
          <w:pPr>
            <w:pStyle w:val="ListBullet"/>
            <w:numPr>
              <w:ilvl w:val="0"/>
              <w:numId w:val="0"/>
            </w:numPr>
            <w:ind w:left="288"/>
          </w:pPr>
        </w:p>
        <w:bookmarkStart w:id="0" w:name="_GoBack" w:displacedByCustomXml="next"/>
        <w:bookmarkEnd w:id="0" w:displacedByCustomXml="next"/>
      </w:sdtContent>
    </w:sdt>
    <w:p w14:paraId="56100CC2" w14:textId="46A261F1" w:rsidR="00075E2D" w:rsidRDefault="00C23C7C">
      <w:pPr>
        <w:rPr>
          <w:rFonts w:asciiTheme="majorHAnsi" w:hAnsiTheme="majorHAnsi"/>
          <w:color w:val="AD8F67" w:themeColor="accent2"/>
          <w:sz w:val="26"/>
          <w:szCs w:val="26"/>
        </w:rPr>
      </w:pPr>
      <w:r>
        <w:rPr>
          <w:rFonts w:asciiTheme="majorHAnsi" w:hAnsiTheme="majorHAnsi"/>
          <w:color w:val="AD8F67" w:themeColor="accent2"/>
          <w:sz w:val="26"/>
          <w:szCs w:val="26"/>
        </w:rPr>
        <w:t>References</w:t>
      </w:r>
    </w:p>
    <w:p w14:paraId="2DCA5818" w14:textId="272E0114" w:rsidR="00C23C7C" w:rsidRDefault="00C23C7C" w:rsidP="00C23C7C">
      <w:pPr>
        <w:pStyle w:val="ListBullet"/>
      </w:pPr>
      <w:r>
        <w:t>Available upon request</w:t>
      </w:r>
    </w:p>
    <w:p w14:paraId="5E94307E" w14:textId="77777777" w:rsidR="00C23C7C" w:rsidRPr="00C23C7C" w:rsidRDefault="00C23C7C" w:rsidP="00C23C7C">
      <w:pPr>
        <w:pStyle w:val="ListBullet"/>
        <w:numPr>
          <w:ilvl w:val="0"/>
          <w:numId w:val="0"/>
        </w:numPr>
        <w:ind w:left="288"/>
      </w:pPr>
    </w:p>
    <w:sectPr w:rsidR="00C23C7C" w:rsidRPr="00C23C7C"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621AC" w14:textId="77777777" w:rsidR="00C23C7C" w:rsidRDefault="00C23C7C">
      <w:pPr>
        <w:spacing w:line="240" w:lineRule="auto"/>
      </w:pPr>
      <w:r>
        <w:separator/>
      </w:r>
    </w:p>
  </w:endnote>
  <w:endnote w:type="continuationSeparator" w:id="0">
    <w:p w14:paraId="6DD88B15" w14:textId="77777777" w:rsidR="00C23C7C" w:rsidRDefault="00C23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93502" w14:textId="77777777" w:rsidR="00C23C7C" w:rsidRDefault="00C23C7C">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65CFF" w14:textId="77777777" w:rsidR="00C23C7C" w:rsidRDefault="00C23C7C">
      <w:pPr>
        <w:spacing w:line="240" w:lineRule="auto"/>
      </w:pPr>
      <w:r>
        <w:separator/>
      </w:r>
    </w:p>
  </w:footnote>
  <w:footnote w:type="continuationSeparator" w:id="0">
    <w:p w14:paraId="02404B4C" w14:textId="77777777" w:rsidR="00C23C7C" w:rsidRDefault="00C23C7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C23C7C" w14:paraId="7FF872EB" w14:textId="77777777">
      <w:tc>
        <w:tcPr>
          <w:tcW w:w="8298" w:type="dxa"/>
          <w:vAlign w:val="center"/>
        </w:tcPr>
        <w:p w14:paraId="239785E5" w14:textId="77777777" w:rsidR="00C23C7C" w:rsidRDefault="00C23C7C">
          <w:pPr>
            <w:pStyle w:val="Title"/>
          </w:pPr>
        </w:p>
      </w:tc>
      <w:tc>
        <w:tcPr>
          <w:tcW w:w="2718" w:type="dxa"/>
          <w:vAlign w:val="center"/>
        </w:tcPr>
        <w:p w14:paraId="06F85599" w14:textId="77777777" w:rsidR="00C23C7C" w:rsidRDefault="00C23C7C">
          <w:pPr>
            <w:pStyle w:val="Boxes"/>
          </w:pPr>
          <w:r>
            <w:rPr>
              <w:noProof/>
            </w:rPr>
            <w:drawing>
              <wp:inline distT="0" distB="0" distL="0" distR="0" wp14:anchorId="252E586F" wp14:editId="7E035AFC">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1C66C62" wp14:editId="1438C8BE">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179CC08" wp14:editId="189532CA">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ECA27BB" wp14:editId="1C62FB31">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1C4B3A81" wp14:editId="0D102715">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95DA53E" w14:textId="77777777" w:rsidR="00C23C7C" w:rsidRDefault="00C23C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C23C7C" w14:paraId="4437DE8A" w14:textId="77777777">
      <w:tc>
        <w:tcPr>
          <w:tcW w:w="8298" w:type="dxa"/>
          <w:vAlign w:val="center"/>
        </w:tcPr>
        <w:p w14:paraId="58B6FFAE" w14:textId="77777777" w:rsidR="00C23C7C" w:rsidRDefault="00C23C7C">
          <w:pPr>
            <w:pStyle w:val="Title"/>
          </w:pPr>
          <w:r>
            <w:fldChar w:fldCharType="begin"/>
          </w:r>
          <w:r>
            <w:instrText xml:space="preserve"> PLACEHOLDER </w:instrText>
          </w:r>
          <w:r>
            <w:fldChar w:fldCharType="begin"/>
          </w:r>
          <w:r>
            <w:instrText xml:space="preserve"> IF </w:instrText>
          </w:r>
          <w:fldSimple w:instr=" USERNAME ">
            <w:r>
              <w:rPr>
                <w:noProof/>
              </w:rPr>
              <w:instrText>Lucas Rothenberger</w:instrText>
            </w:r>
          </w:fldSimple>
          <w:r>
            <w:instrText xml:space="preserve">="" "[Your Name]" </w:instrText>
          </w:r>
          <w:fldSimple w:instr=" USERNAME ">
            <w:r>
              <w:rPr>
                <w:noProof/>
              </w:rPr>
              <w:instrText>Lucas Rothenberger</w:instrText>
            </w:r>
          </w:fldSimple>
          <w:r>
            <w:fldChar w:fldCharType="separate"/>
          </w:r>
          <w:r>
            <w:rPr>
              <w:noProof/>
            </w:rPr>
            <w:instrText>Lucas Rothenberger</w:instrText>
          </w:r>
          <w:r>
            <w:fldChar w:fldCharType="end"/>
          </w:r>
          <w:r>
            <w:instrText xml:space="preserve"> \* MERGEFORMAT</w:instrText>
          </w:r>
          <w:r>
            <w:fldChar w:fldCharType="separate"/>
          </w:r>
          <w:r w:rsidR="00927CDF">
            <w:t xml:space="preserve">Lucas </w:t>
          </w:r>
          <w:r w:rsidR="00927CDF">
            <w:rPr>
              <w:noProof/>
            </w:rPr>
            <w:t>Rothenberger</w:t>
          </w:r>
          <w:r>
            <w:fldChar w:fldCharType="end"/>
          </w:r>
        </w:p>
      </w:tc>
      <w:tc>
        <w:tcPr>
          <w:tcW w:w="2718" w:type="dxa"/>
          <w:vAlign w:val="center"/>
        </w:tcPr>
        <w:p w14:paraId="7F7B9CB6" w14:textId="77777777" w:rsidR="00C23C7C" w:rsidRDefault="00C23C7C">
          <w:pPr>
            <w:pStyle w:val="Boxes"/>
          </w:pPr>
          <w:r>
            <w:rPr>
              <w:noProof/>
            </w:rPr>
            <w:drawing>
              <wp:inline distT="0" distB="0" distL="0" distR="0" wp14:anchorId="3FB7F74B" wp14:editId="0F96C799">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673F9C6" wp14:editId="4A41D574">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AA6A9A4" wp14:editId="46C6E500">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4C0478" wp14:editId="1A5456C6">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091A1FA" wp14:editId="5DFFC890">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E6127AE" w14:textId="77777777" w:rsidR="00C23C7C" w:rsidRDefault="00C23C7C">
    <w:pPr>
      <w:pStyle w:val="ContactDetails"/>
    </w:pPr>
    <w:r>
      <w:t xml:space="preserve">11581 SW Sheffield Circle </w:t>
    </w:r>
    <w:r>
      <w:sym w:font="Wingdings 2" w:char="F097"/>
    </w:r>
    <w:r>
      <w:t xml:space="preserve"> Tigard, OR 97223 </w:t>
    </w:r>
    <w:r>
      <w:sym w:font="Wingdings 2" w:char="F097"/>
    </w:r>
    <w:r>
      <w:t xml:space="preserve"> Phone: 503 544-4424 </w:t>
    </w:r>
    <w:r>
      <w:sym w:font="Wingdings 2" w:char="F097"/>
    </w:r>
    <w:r>
      <w:t xml:space="preserve"> E-Mail: lrothenberger10@gmail.com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AD8F67" w:themeColor="accent2"/>
      </w:rPr>
    </w:lvl>
  </w:abstractNum>
  <w:abstractNum w:abstractNumId="10">
    <w:nsid w:val="40A24D45"/>
    <w:multiLevelType w:val="hybridMultilevel"/>
    <w:tmpl w:val="7512A932"/>
    <w:lvl w:ilvl="0" w:tplc="80EC6D6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F445A"/>
    <w:multiLevelType w:val="hybridMultilevel"/>
    <w:tmpl w:val="7EBC8C12"/>
    <w:lvl w:ilvl="0" w:tplc="F3988EE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C4715B"/>
    <w:multiLevelType w:val="hybridMultilevel"/>
    <w:tmpl w:val="240425CE"/>
    <w:lvl w:ilvl="0" w:tplc="58924DEE">
      <w:start w:val="2"/>
      <w:numFmt w:val="bullet"/>
      <w:lvlText w:val=""/>
      <w:lvlJc w:val="left"/>
      <w:pPr>
        <w:ind w:left="460" w:hanging="360"/>
      </w:pPr>
      <w:rPr>
        <w:rFonts w:ascii="Symbol" w:eastAsiaTheme="minorEastAsia" w:hAnsi="Symbol"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D3CD6"/>
    <w:rsid w:val="00075E2D"/>
    <w:rsid w:val="00086D53"/>
    <w:rsid w:val="002651FB"/>
    <w:rsid w:val="003D270A"/>
    <w:rsid w:val="004473B7"/>
    <w:rsid w:val="004E3669"/>
    <w:rsid w:val="00731679"/>
    <w:rsid w:val="008A1340"/>
    <w:rsid w:val="00927CDF"/>
    <w:rsid w:val="00974B9C"/>
    <w:rsid w:val="009C0702"/>
    <w:rsid w:val="00BD3CD6"/>
    <w:rsid w:val="00BE2BC8"/>
    <w:rsid w:val="00C23C7C"/>
    <w:rsid w:val="00C87FD5"/>
    <w:rsid w:val="00D548A5"/>
    <w:rsid w:val="00DC37F6"/>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5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AD8F67"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93A299"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93A299"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47524B"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57576E"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57576E"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57576E"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AD8F67"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93A299"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AD8F67" w:themeColor="accent2"/>
    </w:rPr>
  </w:style>
  <w:style w:type="character" w:customStyle="1" w:styleId="FooterChar">
    <w:name w:val="Footer Char"/>
    <w:basedOn w:val="DefaultParagraphFont"/>
    <w:link w:val="Footer"/>
    <w:rsid w:val="00075E2D"/>
    <w:rPr>
      <w:color w:val="AD8F67"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AD8F67"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AD8F67"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93A299"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i/>
      <w:iCs/>
      <w:color w:val="93A299"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93A299"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93A299"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93A299"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47524B"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47524B"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57576E"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57576E"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57576E"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rsid w:val="00075E2D"/>
    <w:rPr>
      <w:b/>
      <w:bCs/>
      <w:i/>
      <w:iCs/>
      <w:color w:val="93A299"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292934" w:themeColor="text1"/>
    </w:rPr>
  </w:style>
  <w:style w:type="character" w:customStyle="1" w:styleId="QuoteChar">
    <w:name w:val="Quote Char"/>
    <w:basedOn w:val="DefaultParagraphFont"/>
    <w:link w:val="Quote"/>
    <w:rsid w:val="00075E2D"/>
    <w:rPr>
      <w:i/>
      <w:iCs/>
      <w:color w:val="292934"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93A299"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93A299"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6B7C7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AD8F67"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93A299"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93A299"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47524B"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57576E"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57576E"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57576E"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AD8F67"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93A299"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AD8F67" w:themeColor="accent2"/>
    </w:rPr>
  </w:style>
  <w:style w:type="character" w:customStyle="1" w:styleId="FooterChar">
    <w:name w:val="Footer Char"/>
    <w:basedOn w:val="DefaultParagraphFont"/>
    <w:link w:val="Footer"/>
    <w:rsid w:val="00075E2D"/>
    <w:rPr>
      <w:color w:val="AD8F67"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AD8F67"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AD8F67"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93A299"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i/>
      <w:iCs/>
      <w:color w:val="93A299"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93A299"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93A299"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93A299"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47524B"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47524B"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57576E"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57576E"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57576E"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rsid w:val="00075E2D"/>
    <w:rPr>
      <w:b/>
      <w:bCs/>
      <w:i/>
      <w:iCs/>
      <w:color w:val="93A299"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292934" w:themeColor="text1"/>
    </w:rPr>
  </w:style>
  <w:style w:type="character" w:customStyle="1" w:styleId="QuoteChar">
    <w:name w:val="Quote Char"/>
    <w:basedOn w:val="DefaultParagraphFont"/>
    <w:link w:val="Quote"/>
    <w:rsid w:val="00075E2D"/>
    <w:rPr>
      <w:i/>
      <w:iCs/>
      <w:color w:val="292934"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93A299"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93A299"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6B7C7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8D2D540B7B384DA0D10998B558CD76"/>
        <w:category>
          <w:name w:val="General"/>
          <w:gallery w:val="placeholder"/>
        </w:category>
        <w:types>
          <w:type w:val="bbPlcHdr"/>
        </w:types>
        <w:behaviors>
          <w:behavior w:val="content"/>
        </w:behaviors>
        <w:guid w:val="{D64D2C97-540E-4640-8963-6314AC6FF926}"/>
      </w:docPartPr>
      <w:docPartBody>
        <w:p w:rsidR="005619AC" w:rsidRDefault="005619AC">
          <w:pPr>
            <w:pStyle w:val="ListBullet"/>
          </w:pPr>
          <w:r>
            <w:t>Etiam cursus suscipit enim. Nulla facilisi. Integer eleifend diam eu diam. Donec dapibus enim sollicitudin nulla. Nam hendrerit. Nunc id nisi. Curabitur sed neque. Pellentesque placerat consequat pede.</w:t>
          </w:r>
        </w:p>
        <w:p w:rsidR="005619AC" w:rsidRDefault="005619AC">
          <w:pPr>
            <w:pStyle w:val="ListBullet"/>
          </w:pPr>
          <w:r>
            <w:t>Nullam dapibus elementum metus. Aenean libero sem, commodo euismod, imperdiet et, molestie vel, neque. Duis nec sapien eu pede consectetuer placerat.</w:t>
          </w:r>
        </w:p>
        <w:p w:rsidR="00000000" w:rsidRDefault="005619AC">
          <w:pPr>
            <w:pStyle w:val="B88D2D540B7B384DA0D10998B558CD76"/>
          </w:pPr>
          <w:r>
            <w:t>Pellentesque interdum, tellus non consectetuer mattis, lectus eros volutpat nunc, auctor nonummy nulla lectus nec tellus. Aliquam hendrerit lorem vulputate turpis.</w:t>
          </w:r>
        </w:p>
      </w:docPartBody>
    </w:docPart>
    <w:docPart>
      <w:docPartPr>
        <w:name w:val="CA3EAEC5466C8B44ADC4EC3320359BD4"/>
        <w:category>
          <w:name w:val="General"/>
          <w:gallery w:val="placeholder"/>
        </w:category>
        <w:types>
          <w:type w:val="bbPlcHdr"/>
        </w:types>
        <w:behaviors>
          <w:behavior w:val="content"/>
        </w:behaviors>
        <w:guid w:val="{F53C4560-1950-0442-8C2E-DF864AFDE3A3}"/>
      </w:docPartPr>
      <w:docPartBody>
        <w:p w:rsidR="00000000" w:rsidRDefault="005619AC">
          <w:pPr>
            <w:pStyle w:val="CA3EAEC5466C8B44ADC4EC3320359BD4"/>
          </w:pPr>
          <w:r>
            <w:t>Lorem ipsum dolor</w:t>
          </w:r>
        </w:p>
      </w:docPartBody>
    </w:docPart>
    <w:docPart>
      <w:docPartPr>
        <w:name w:val="F848AA57FAC95C48BC1793FF5FC16B40"/>
        <w:category>
          <w:name w:val="General"/>
          <w:gallery w:val="placeholder"/>
        </w:category>
        <w:types>
          <w:type w:val="bbPlcHdr"/>
        </w:types>
        <w:behaviors>
          <w:behavior w:val="content"/>
        </w:behaviors>
        <w:guid w:val="{F5BA705C-9799-2840-9484-861052D1C189}"/>
      </w:docPartPr>
      <w:docPartBody>
        <w:p w:rsidR="005619AC" w:rsidRDefault="005619AC">
          <w:pPr>
            <w:pStyle w:val="ListBullet"/>
          </w:pPr>
          <w:r>
            <w:t>Etiam cursus suscipit enim. Nulla facilisi. Integer eleifend diam eu diam. Donec dapibus enim sollicitudin nulla. Nam hendrerit. Nunc id nisi. Curabitur sed neque. Pellentesque placerat consequat pede.</w:t>
          </w:r>
        </w:p>
        <w:p w:rsidR="005619AC" w:rsidRDefault="005619AC">
          <w:pPr>
            <w:pStyle w:val="ListBullet"/>
          </w:pPr>
          <w:r>
            <w:t>Nullam dapibus elementum metus. Aenean libero sem, commodo euismod, imperdiet et, molestie vel, neque. Duis nec sapien eu pede consectetuer placerat.</w:t>
          </w:r>
        </w:p>
        <w:p w:rsidR="00000000" w:rsidRDefault="005619AC">
          <w:pPr>
            <w:pStyle w:val="F848AA57FAC95C48BC1793FF5FC16B40"/>
          </w:pPr>
          <w:r>
            <w:t>Pellentesque interdum, tellus non consectetuer mattis, lectus eros volutpat nunc, auctor nonummy nulla lectus nec tellus. Aliquam hendrerit lorem vulputate turpis.</w:t>
          </w:r>
        </w:p>
      </w:docPartBody>
    </w:docPart>
    <w:docPart>
      <w:docPartPr>
        <w:name w:val="0BB393EAC65AAA44AD152581CBB19741"/>
        <w:category>
          <w:name w:val="General"/>
          <w:gallery w:val="placeholder"/>
        </w:category>
        <w:types>
          <w:type w:val="bbPlcHdr"/>
        </w:types>
        <w:behaviors>
          <w:behavior w:val="content"/>
        </w:behaviors>
        <w:guid w:val="{9634C528-48F9-2642-B4B6-72BA190784E2}"/>
      </w:docPartPr>
      <w:docPartBody>
        <w:p w:rsidR="00000000" w:rsidRDefault="005619AC">
          <w:pPr>
            <w:pStyle w:val="0BB393EAC65AAA44AD152581CBB19741"/>
          </w:pPr>
          <w:r>
            <w:t>Aliquam dapibus.</w:t>
          </w:r>
        </w:p>
      </w:docPartBody>
    </w:docPart>
    <w:docPart>
      <w:docPartPr>
        <w:name w:val="8C7F7BA12E028341B666E762D987AC38"/>
        <w:category>
          <w:name w:val="General"/>
          <w:gallery w:val="placeholder"/>
        </w:category>
        <w:types>
          <w:type w:val="bbPlcHdr"/>
        </w:types>
        <w:behaviors>
          <w:behavior w:val="content"/>
        </w:behaviors>
        <w:guid w:val="{32CA3617-E840-3F4A-9B71-2D281ADCCF2E}"/>
      </w:docPartPr>
      <w:docPartBody>
        <w:p w:rsidR="00000000" w:rsidRDefault="005619AC">
          <w:pPr>
            <w:pStyle w:val="8C7F7BA12E028341B666E762D987AC3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02F0A52C0DB43418283F7DD207CFD70"/>
        <w:category>
          <w:name w:val="General"/>
          <w:gallery w:val="placeholder"/>
        </w:category>
        <w:types>
          <w:type w:val="bbPlcHdr"/>
        </w:types>
        <w:behaviors>
          <w:behavior w:val="content"/>
        </w:behaviors>
        <w:guid w:val="{FE5589E6-B609-3849-88DF-887293690092}"/>
      </w:docPartPr>
      <w:docPartBody>
        <w:p w:rsidR="00000000" w:rsidRDefault="005619AC">
          <w:pPr>
            <w:pStyle w:val="002F0A52C0DB43418283F7DD207CFD70"/>
          </w:pPr>
          <w:r>
            <w:t>Aliquam dapibus.</w:t>
          </w:r>
        </w:p>
      </w:docPartBody>
    </w:docPart>
    <w:docPart>
      <w:docPartPr>
        <w:name w:val="AAF2CB9F266F404E8BAAFDADE079DCCB"/>
        <w:category>
          <w:name w:val="General"/>
          <w:gallery w:val="placeholder"/>
        </w:category>
        <w:types>
          <w:type w:val="bbPlcHdr"/>
        </w:types>
        <w:behaviors>
          <w:behavior w:val="content"/>
        </w:behaviors>
        <w:guid w:val="{13D3AB7C-3DD5-EB4D-AB81-0BF476A219AC}"/>
      </w:docPartPr>
      <w:docPartBody>
        <w:p w:rsidR="00000000" w:rsidRDefault="005619AC">
          <w:pPr>
            <w:pStyle w:val="AAF2CB9F266F404E8BAAFDADE079DCCB"/>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DAE49AECFEF524E9CBB1C9575B74572">
    <w:name w:val="1DAE49AECFEF524E9CBB1C9575B74572"/>
  </w:style>
  <w:style w:type="paragraph" w:customStyle="1" w:styleId="3475B48A37FE1F4994D96440FDFC19D4">
    <w:name w:val="3475B48A37FE1F4994D96440FDFC19D4"/>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88D2D540B7B384DA0D10998B558CD76">
    <w:name w:val="B88D2D540B7B384DA0D10998B558CD76"/>
  </w:style>
  <w:style w:type="paragraph" w:customStyle="1" w:styleId="CA3EAEC5466C8B44ADC4EC3320359BD4">
    <w:name w:val="CA3EAEC5466C8B44ADC4EC3320359BD4"/>
  </w:style>
  <w:style w:type="paragraph" w:customStyle="1" w:styleId="F848AA57FAC95C48BC1793FF5FC16B40">
    <w:name w:val="F848AA57FAC95C48BC1793FF5FC16B40"/>
  </w:style>
  <w:style w:type="paragraph" w:customStyle="1" w:styleId="0BB393EAC65AAA44AD152581CBB19741">
    <w:name w:val="0BB393EAC65AAA44AD152581CBB19741"/>
  </w:style>
  <w:style w:type="paragraph" w:customStyle="1" w:styleId="8C7F7BA12E028341B666E762D987AC38">
    <w:name w:val="8C7F7BA12E028341B666E762D987AC38"/>
  </w:style>
  <w:style w:type="paragraph" w:customStyle="1" w:styleId="002F0A52C0DB43418283F7DD207CFD70">
    <w:name w:val="002F0A52C0DB43418283F7DD207CFD70"/>
  </w:style>
  <w:style w:type="paragraph" w:customStyle="1" w:styleId="27838F0434BB924B9A6E5DE2F12FE615">
    <w:name w:val="27838F0434BB924B9A6E5DE2F12FE615"/>
  </w:style>
  <w:style w:type="paragraph" w:customStyle="1" w:styleId="AAF2CB9F266F404E8BAAFDADE079DCCB">
    <w:name w:val="AAF2CB9F266F404E8BAAFDADE079DC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DAE49AECFEF524E9CBB1C9575B74572">
    <w:name w:val="1DAE49AECFEF524E9CBB1C9575B74572"/>
  </w:style>
  <w:style w:type="paragraph" w:customStyle="1" w:styleId="3475B48A37FE1F4994D96440FDFC19D4">
    <w:name w:val="3475B48A37FE1F4994D96440FDFC19D4"/>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88D2D540B7B384DA0D10998B558CD76">
    <w:name w:val="B88D2D540B7B384DA0D10998B558CD76"/>
  </w:style>
  <w:style w:type="paragraph" w:customStyle="1" w:styleId="CA3EAEC5466C8B44ADC4EC3320359BD4">
    <w:name w:val="CA3EAEC5466C8B44ADC4EC3320359BD4"/>
  </w:style>
  <w:style w:type="paragraph" w:customStyle="1" w:styleId="F848AA57FAC95C48BC1793FF5FC16B40">
    <w:name w:val="F848AA57FAC95C48BC1793FF5FC16B40"/>
  </w:style>
  <w:style w:type="paragraph" w:customStyle="1" w:styleId="0BB393EAC65AAA44AD152581CBB19741">
    <w:name w:val="0BB393EAC65AAA44AD152581CBB19741"/>
  </w:style>
  <w:style w:type="paragraph" w:customStyle="1" w:styleId="8C7F7BA12E028341B666E762D987AC38">
    <w:name w:val="8C7F7BA12E028341B666E762D987AC38"/>
  </w:style>
  <w:style w:type="paragraph" w:customStyle="1" w:styleId="002F0A52C0DB43418283F7DD207CFD70">
    <w:name w:val="002F0A52C0DB43418283F7DD207CFD70"/>
  </w:style>
  <w:style w:type="paragraph" w:customStyle="1" w:styleId="27838F0434BB924B9A6E5DE2F12FE615">
    <w:name w:val="27838F0434BB924B9A6E5DE2F12FE615"/>
  </w:style>
  <w:style w:type="paragraph" w:customStyle="1" w:styleId="AAF2CB9F266F404E8BAAFDADE079DCCB">
    <w:name w:val="AAF2CB9F266F404E8BAAFDADE079D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18</TotalTime>
  <Pages>1</Pages>
  <Words>164</Words>
  <Characters>1020</Characters>
  <Application>Microsoft Macintosh Word</Application>
  <DocSecurity>0</DocSecurity>
  <Lines>14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1175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Rothenberger</dc:creator>
  <cp:keywords/>
  <dc:description/>
  <cp:lastModifiedBy>Lucas Rothenberger</cp:lastModifiedBy>
  <cp:revision>3</cp:revision>
  <dcterms:created xsi:type="dcterms:W3CDTF">2015-11-12T00:16:00Z</dcterms:created>
  <dcterms:modified xsi:type="dcterms:W3CDTF">2015-11-12T00:54:00Z</dcterms:modified>
  <cp:category/>
</cp:coreProperties>
</file>